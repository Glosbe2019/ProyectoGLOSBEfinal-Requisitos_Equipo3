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2B" w:rsidRDefault="00A81A2B" w:rsidP="00E91A6A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A81A2B" w:rsidRDefault="00A81A2B" w:rsidP="00E91A6A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963B87" w:rsidRDefault="00963B87" w:rsidP="00E91A6A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9C26AC" w:rsidRDefault="009C26AC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D64F4E" w:rsidRPr="007955E3" w:rsidRDefault="009A0B31" w:rsidP="00D64F4E">
      <w:pPr>
        <w:jc w:val="center"/>
        <w:rPr>
          <w:szCs w:val="22"/>
          <w:lang w:val="es-ES"/>
        </w:rPr>
      </w:pPr>
      <w:r>
        <w:rPr>
          <w:rFonts w:ascii="Verdana" w:hAnsi="Verdana" w:cs="Tahoma"/>
          <w:b/>
          <w:bCs/>
          <w:sz w:val="40"/>
          <w:szCs w:val="40"/>
        </w:rPr>
        <w:t>Oficina de Tecnología de la información</w:t>
      </w:r>
    </w:p>
    <w:p w:rsidR="00395F94" w:rsidRPr="00D64F4E" w:rsidRDefault="00395F94" w:rsidP="00395F94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lang w:val="es-ES"/>
        </w:rPr>
      </w:pP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rPr>
          <w:rFonts w:ascii="Verdana" w:hAnsi="Verdana" w:cs="Arial"/>
        </w:rPr>
      </w:pPr>
    </w:p>
    <w:p w:rsidR="00505926" w:rsidRDefault="00505926" w:rsidP="00505926">
      <w:pPr>
        <w:pStyle w:val="Encabezado"/>
        <w:tabs>
          <w:tab w:val="left" w:pos="708"/>
        </w:tabs>
        <w:jc w:val="center"/>
        <w:rPr>
          <w:rFonts w:ascii="Verdana" w:hAnsi="Verdana" w:cs="Arial"/>
          <w:i/>
          <w:sz w:val="36"/>
          <w:szCs w:val="36"/>
        </w:rPr>
      </w:pPr>
      <w:r>
        <w:rPr>
          <w:rFonts w:ascii="Verdana" w:hAnsi="Verdana" w:cs="Arial"/>
          <w:i/>
          <w:sz w:val="36"/>
          <w:szCs w:val="36"/>
        </w:rPr>
        <w:t>Sistema Web GLOSBE</w:t>
      </w:r>
      <w:r>
        <w:rPr>
          <w:rFonts w:ascii="Verdana" w:hAnsi="Verdana" w:cs="Arial"/>
          <w:i/>
          <w:sz w:val="36"/>
          <w:szCs w:val="36"/>
          <w:lang w:val="es-ES"/>
        </w:rPr>
        <w:t xml:space="preserve"> </w:t>
      </w: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982007" w:rsidRPr="00963B87" w:rsidRDefault="00982007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963B87" w:rsidRDefault="00DF17F6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Microsoft Sans Serif"/>
          <w:b/>
          <w:bCs/>
          <w:sz w:val="36"/>
          <w:szCs w:val="36"/>
        </w:rPr>
      </w:pPr>
      <w:r>
        <w:rPr>
          <w:rFonts w:ascii="Verdana" w:hAnsi="Verdana" w:cs="Microsoft Sans Serif"/>
          <w:b/>
          <w:bCs/>
          <w:sz w:val="36"/>
          <w:szCs w:val="36"/>
        </w:rPr>
        <w:t>MCVS</w:t>
      </w:r>
      <w:r w:rsidR="000C57A9">
        <w:rPr>
          <w:rFonts w:ascii="Verdana" w:hAnsi="Verdana" w:cs="Microsoft Sans Serif"/>
          <w:b/>
          <w:bCs/>
          <w:sz w:val="36"/>
          <w:szCs w:val="36"/>
        </w:rPr>
        <w:t>-T1</w:t>
      </w:r>
      <w:r w:rsidR="00106AB3" w:rsidRPr="00963B87">
        <w:rPr>
          <w:rFonts w:ascii="Verdana" w:hAnsi="Verdana" w:cs="Microsoft Sans Serif"/>
          <w:b/>
          <w:bCs/>
          <w:sz w:val="36"/>
          <w:szCs w:val="36"/>
        </w:rPr>
        <w:t>-2</w:t>
      </w:r>
      <w:r w:rsidR="000C57A9">
        <w:rPr>
          <w:rFonts w:ascii="Verdana" w:hAnsi="Verdana" w:cs="Microsoft Sans Serif"/>
          <w:b/>
          <w:bCs/>
          <w:sz w:val="36"/>
          <w:szCs w:val="36"/>
        </w:rPr>
        <w:t>1</w:t>
      </w:r>
      <w:r w:rsidR="00F24A2A">
        <w:rPr>
          <w:rFonts w:ascii="Verdana" w:hAnsi="Verdana" w:cs="Microsoft Sans Serif"/>
          <w:b/>
          <w:bCs/>
          <w:sz w:val="36"/>
          <w:szCs w:val="36"/>
        </w:rPr>
        <w:t>1</w:t>
      </w:r>
      <w:r w:rsidR="000C57A9">
        <w:rPr>
          <w:rFonts w:ascii="Verdana" w:hAnsi="Verdana" w:cs="Microsoft Sans Serif"/>
          <w:b/>
          <w:bCs/>
          <w:sz w:val="36"/>
          <w:szCs w:val="36"/>
        </w:rPr>
        <w:t>0</w:t>
      </w:r>
      <w:r w:rsidR="00395F94" w:rsidRPr="00963B87">
        <w:rPr>
          <w:rFonts w:ascii="Verdana" w:hAnsi="Verdana" w:cs="Microsoft Sans Serif"/>
          <w:b/>
          <w:bCs/>
          <w:sz w:val="36"/>
          <w:szCs w:val="36"/>
        </w:rPr>
        <w:t xml:space="preserve"> </w:t>
      </w:r>
      <w:r w:rsidR="00F1641F">
        <w:rPr>
          <w:rFonts w:ascii="Verdana" w:hAnsi="Verdana" w:cs="Microsoft Sans Serif"/>
          <w:b/>
          <w:bCs/>
          <w:sz w:val="36"/>
          <w:szCs w:val="36"/>
        </w:rPr>
        <w:t>Ficha de Requerimiento</w:t>
      </w: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963B87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395F94" w:rsidRPr="00963B87" w:rsidRDefault="001E217F" w:rsidP="00395F9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Versión 1.3</w:t>
      </w:r>
    </w:p>
    <w:p w:rsidR="00833708" w:rsidRDefault="00833708" w:rsidP="009A4296">
      <w:pPr>
        <w:pStyle w:val="Ttulo"/>
        <w:ind w:left="720"/>
      </w:pPr>
      <w:r>
        <w:br w:type="page"/>
      </w:r>
    </w:p>
    <w:p w:rsidR="00833708" w:rsidRDefault="007B32A8" w:rsidP="009A4296">
      <w:pPr>
        <w:pStyle w:val="Subttulo"/>
        <w:ind w:left="720"/>
        <w:rPr>
          <w:lang w:val="es-PE"/>
        </w:rPr>
      </w:pPr>
      <w:r>
        <w:lastRenderedPageBreak/>
        <w:t>Í</w:t>
      </w:r>
      <w:r w:rsidR="00833708">
        <w:t>NDICE</w:t>
      </w:r>
    </w:p>
    <w:p w:rsidR="00833708" w:rsidRDefault="00833708" w:rsidP="009A4296">
      <w:pPr>
        <w:ind w:left="720"/>
        <w:rPr>
          <w:rFonts w:cs="Arial"/>
          <w:b/>
          <w:sz w:val="20"/>
          <w:lang w:val="es-PE"/>
        </w:rPr>
      </w:pPr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r>
        <w:rPr>
          <w:rFonts w:cs="Arial"/>
          <w:b w:val="0"/>
          <w:bCs w:val="0"/>
        </w:rPr>
        <w:fldChar w:fldCharType="begin"/>
      </w:r>
      <w:r>
        <w:rPr>
          <w:rFonts w:cs="Arial"/>
          <w:b w:val="0"/>
          <w:bCs w:val="0"/>
        </w:rPr>
        <w:instrText xml:space="preserve"> TOC \o "1-2" \h \z \u </w:instrText>
      </w:r>
      <w:r>
        <w:rPr>
          <w:rFonts w:cs="Arial"/>
          <w:b w:val="0"/>
          <w:bCs w:val="0"/>
        </w:rPr>
        <w:fldChar w:fldCharType="separate"/>
      </w:r>
      <w:hyperlink w:anchor="_Toc206995933" w:history="1">
        <w:r w:rsidRPr="0086645B">
          <w:rPr>
            <w:rStyle w:val="Hipervnculo"/>
            <w:noProof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Historial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34" w:history="1">
        <w:r w:rsidRPr="0086645B">
          <w:rPr>
            <w:rStyle w:val="Hipervnculo"/>
            <w:noProof/>
          </w:rPr>
          <w:t>2.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6995935" w:history="1">
        <w:r w:rsidRPr="0086645B">
          <w:rPr>
            <w:rStyle w:val="Hipervnculo"/>
            <w:noProof/>
          </w:rPr>
          <w:t>2.1</w:t>
        </w:r>
        <w:r>
          <w:rPr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Datos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2"/>
        <w:tabs>
          <w:tab w:val="left" w:pos="880"/>
          <w:tab w:val="right" w:leader="dot" w:pos="8810"/>
        </w:tabs>
        <w:rPr>
          <w:noProof/>
          <w:sz w:val="24"/>
          <w:szCs w:val="24"/>
          <w:lang w:val="es-ES"/>
        </w:rPr>
      </w:pPr>
      <w:hyperlink w:anchor="_Toc206995936" w:history="1">
        <w:r w:rsidRPr="0086645B">
          <w:rPr>
            <w:rStyle w:val="Hipervnculo"/>
            <w:noProof/>
          </w:rPr>
          <w:t>2.2</w:t>
        </w:r>
        <w:r>
          <w:rPr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Prioridad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37" w:history="1">
        <w:r w:rsidRPr="0086645B">
          <w:rPr>
            <w:rStyle w:val="Hipervnculo"/>
            <w:noProof/>
          </w:rPr>
          <w:t>3.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objetivos  institucionales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38" w:history="1">
        <w:r w:rsidRPr="0086645B">
          <w:rPr>
            <w:rStyle w:val="Hipervnculo"/>
            <w:noProof/>
          </w:rPr>
          <w:t>4.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Objetivos del requerimiento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39" w:history="1">
        <w:r w:rsidRPr="0086645B">
          <w:rPr>
            <w:rStyle w:val="Hipervnculo"/>
            <w:noProof/>
          </w:rPr>
          <w:t>5.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funcionalidad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40" w:history="1">
        <w:r w:rsidRPr="0086645B">
          <w:rPr>
            <w:rStyle w:val="Hipervnculo"/>
            <w:noProof/>
          </w:rPr>
          <w:t>6.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41" w:history="1">
        <w:r w:rsidRPr="0086645B">
          <w:rPr>
            <w:rStyle w:val="Hipervnculo"/>
            <w:noProof/>
          </w:rPr>
          <w:t>7.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373" w:rsidRDefault="00476373">
      <w:pPr>
        <w:pStyle w:val="TDC1"/>
        <w:framePr w:wrap="notBeside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szCs w:val="24"/>
          <w:lang w:val="es-ES"/>
        </w:rPr>
      </w:pPr>
      <w:hyperlink w:anchor="_Toc206995942" w:history="1">
        <w:r w:rsidRPr="0086645B">
          <w:rPr>
            <w:rStyle w:val="Hipervnculo"/>
            <w:noProof/>
          </w:rPr>
          <w:t>8.</w:t>
        </w:r>
        <w:r>
          <w:rPr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86645B">
          <w:rPr>
            <w:rStyle w:val="Hipervnculo"/>
            <w:noProof/>
          </w:rPr>
          <w:t>conformidad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_Toc206995942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541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3708" w:rsidRDefault="00476373" w:rsidP="009A4296">
      <w:pPr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b/>
          <w:bCs/>
          <w:szCs w:val="22"/>
        </w:rPr>
        <w:fldChar w:fldCharType="end"/>
      </w:r>
    </w:p>
    <w:p w:rsidR="00F1641F" w:rsidRDefault="00F1641F" w:rsidP="00D33347">
      <w:pPr>
        <w:pStyle w:val="Ttulo1"/>
        <w:shd w:val="clear" w:color="auto" w:fill="auto"/>
        <w:spacing w:before="0"/>
        <w:ind w:left="431" w:hanging="431"/>
        <w:rPr>
          <w:bCs/>
        </w:rPr>
      </w:pPr>
      <w:r>
        <w:rPr>
          <w:bCs/>
        </w:rPr>
        <w:br w:type="page"/>
      </w:r>
      <w:bookmarkStart w:id="0" w:name="_Toc206493833"/>
      <w:bookmarkStart w:id="1" w:name="_Toc206494291"/>
      <w:bookmarkStart w:id="2" w:name="_Toc206995933"/>
      <w:r>
        <w:rPr>
          <w:bCs/>
        </w:rPr>
        <w:lastRenderedPageBreak/>
        <w:t>Historial del documento</w:t>
      </w:r>
      <w:bookmarkEnd w:id="0"/>
      <w:bookmarkEnd w:id="1"/>
      <w:bookmarkEnd w:id="2"/>
    </w:p>
    <w:p w:rsidR="00A677AE" w:rsidRDefault="00A677AE" w:rsidP="00A677AE"/>
    <w:tbl>
      <w:tblPr>
        <w:tblW w:w="9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3044"/>
        <w:gridCol w:w="3044"/>
      </w:tblGrid>
      <w:tr w:rsidR="00A677AE" w:rsidRPr="008F1AAB">
        <w:trPr>
          <w:trHeight w:val="229"/>
        </w:trPr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E</w:t>
            </w:r>
            <w:r>
              <w:rPr>
                <w:b/>
                <w:bCs/>
              </w:rPr>
              <w:t>LABORACIÓN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</w:t>
            </w:r>
          </w:p>
        </w:tc>
      </w:tr>
      <w:tr w:rsidR="00A677AE" w:rsidRPr="008F1AAB">
        <w:trPr>
          <w:trHeight w:val="63"/>
        </w:trPr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A677AE" w:rsidRDefault="00505926" w:rsidP="00A677AE">
            <w:pPr>
              <w:jc w:val="center"/>
            </w:pPr>
            <w:r>
              <w:t xml:space="preserve">Grupo del sistema web GLOSBE      </w:t>
            </w:r>
          </w:p>
        </w:tc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A677AE" w:rsidRDefault="00A677AE" w:rsidP="00A677AE">
            <w:pPr>
              <w:jc w:val="center"/>
            </w:pP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A677AE" w:rsidRDefault="00A677AE" w:rsidP="00A677AE">
            <w:pPr>
              <w:jc w:val="center"/>
            </w:pPr>
          </w:p>
        </w:tc>
      </w:tr>
      <w:tr w:rsidR="00A677AE" w:rsidRPr="008F1AAB">
        <w:trPr>
          <w:trHeight w:val="215"/>
        </w:trPr>
        <w:tc>
          <w:tcPr>
            <w:tcW w:w="3044" w:type="dxa"/>
            <w:shd w:val="clear" w:color="auto" w:fill="auto"/>
          </w:tcPr>
          <w:p w:rsidR="00505926" w:rsidRDefault="00505926" w:rsidP="00505926">
            <w:pPr>
              <w:jc w:val="center"/>
            </w:pPr>
            <w:r>
              <w:t>Realizadores del</w:t>
            </w:r>
          </w:p>
          <w:p w:rsidR="00A677AE" w:rsidRDefault="00505926" w:rsidP="00505926">
            <w:pPr>
              <w:jc w:val="center"/>
            </w:pPr>
            <w:r>
              <w:t xml:space="preserve">Proyecto </w:t>
            </w:r>
          </w:p>
        </w:tc>
        <w:tc>
          <w:tcPr>
            <w:tcW w:w="3044" w:type="dxa"/>
            <w:shd w:val="clear" w:color="auto" w:fill="auto"/>
          </w:tcPr>
          <w:p w:rsidR="00A677AE" w:rsidRDefault="00A677AE" w:rsidP="00A677AE"/>
        </w:tc>
        <w:tc>
          <w:tcPr>
            <w:tcW w:w="3044" w:type="dxa"/>
          </w:tcPr>
          <w:p w:rsidR="00A677AE" w:rsidRDefault="00A677AE" w:rsidP="00A677AE">
            <w:pPr>
              <w:jc w:val="center"/>
            </w:pPr>
          </w:p>
        </w:tc>
      </w:tr>
      <w:tr w:rsidR="00A677AE" w:rsidRPr="008F1AAB">
        <w:trPr>
          <w:trHeight w:val="145"/>
        </w:trPr>
        <w:tc>
          <w:tcPr>
            <w:tcW w:w="3044" w:type="dxa"/>
            <w:shd w:val="clear" w:color="auto" w:fill="auto"/>
          </w:tcPr>
          <w:p w:rsidR="00A677AE" w:rsidRDefault="00505926" w:rsidP="00A677AE">
            <w:pPr>
              <w:jc w:val="center"/>
            </w:pPr>
            <w:r>
              <w:t xml:space="preserve">05/07/2019 </w:t>
            </w:r>
          </w:p>
        </w:tc>
        <w:tc>
          <w:tcPr>
            <w:tcW w:w="3044" w:type="dxa"/>
            <w:shd w:val="clear" w:color="auto" w:fill="auto"/>
          </w:tcPr>
          <w:p w:rsidR="00A677AE" w:rsidRDefault="00A677AE" w:rsidP="00A677AE"/>
        </w:tc>
        <w:tc>
          <w:tcPr>
            <w:tcW w:w="3044" w:type="dxa"/>
          </w:tcPr>
          <w:p w:rsidR="00A677AE" w:rsidRDefault="00A677AE" w:rsidP="00A677AE">
            <w:pPr>
              <w:jc w:val="center"/>
            </w:pPr>
          </w:p>
        </w:tc>
      </w:tr>
      <w:tr w:rsidR="00A677AE" w:rsidRPr="008F1AAB">
        <w:trPr>
          <w:trHeight w:val="513"/>
        </w:trPr>
        <w:tc>
          <w:tcPr>
            <w:tcW w:w="3044" w:type="dxa"/>
            <w:shd w:val="clear" w:color="auto" w:fill="auto"/>
          </w:tcPr>
          <w:p w:rsidR="00A677AE" w:rsidRDefault="00A677AE" w:rsidP="00A677AE">
            <w:pPr>
              <w:jc w:val="left"/>
            </w:pPr>
            <w:r>
              <w:t>Firma:</w:t>
            </w:r>
          </w:p>
        </w:tc>
        <w:tc>
          <w:tcPr>
            <w:tcW w:w="3044" w:type="dxa"/>
            <w:shd w:val="clear" w:color="auto" w:fill="auto"/>
          </w:tcPr>
          <w:p w:rsidR="00A677AE" w:rsidRDefault="00A677AE" w:rsidP="00A677AE">
            <w:pPr>
              <w:jc w:val="left"/>
            </w:pPr>
            <w:r>
              <w:t>Firma:</w:t>
            </w:r>
          </w:p>
        </w:tc>
        <w:tc>
          <w:tcPr>
            <w:tcW w:w="3044" w:type="dxa"/>
          </w:tcPr>
          <w:p w:rsidR="00A677AE" w:rsidRDefault="00A677AE" w:rsidP="00A677AE">
            <w:pPr>
              <w:jc w:val="left"/>
            </w:pPr>
            <w:r>
              <w:t>Firma:</w:t>
            </w:r>
          </w:p>
        </w:tc>
      </w:tr>
    </w:tbl>
    <w:p w:rsidR="00A677AE" w:rsidRDefault="00A677AE" w:rsidP="00A677AE"/>
    <w:p w:rsidR="00A677AE" w:rsidRDefault="00A677AE" w:rsidP="00A677AE"/>
    <w:tbl>
      <w:tblPr>
        <w:tblW w:w="9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479"/>
        <w:gridCol w:w="6409"/>
      </w:tblGrid>
      <w:tr w:rsidR="00A677AE" w:rsidRPr="008F1AAB">
        <w:trPr>
          <w:trHeight w:val="278"/>
        </w:trPr>
        <w:tc>
          <w:tcPr>
            <w:tcW w:w="9127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DE CAMBIOS</w:t>
            </w:r>
          </w:p>
        </w:tc>
      </w:tr>
      <w:tr w:rsidR="00A677AE" w:rsidRPr="008F1AAB">
        <w:trPr>
          <w:trHeight w:val="278"/>
        </w:trPr>
        <w:tc>
          <w:tcPr>
            <w:tcW w:w="1240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VERSIÓN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FECHA</w:t>
            </w:r>
          </w:p>
        </w:tc>
        <w:tc>
          <w:tcPr>
            <w:tcW w:w="640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A677AE" w:rsidRPr="00F8453A" w:rsidRDefault="00A677AE" w:rsidP="00A677AE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DESCRIPCION</w:t>
            </w:r>
            <w:r>
              <w:rPr>
                <w:b/>
                <w:bCs/>
              </w:rPr>
              <w:t xml:space="preserve"> DE LA MODIFICACIÓN</w:t>
            </w:r>
          </w:p>
        </w:tc>
      </w:tr>
      <w:tr w:rsidR="00A677AE" w:rsidRPr="008F1AAB">
        <w:trPr>
          <w:trHeight w:val="193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</w:tcPr>
          <w:p w:rsidR="00A677AE" w:rsidRDefault="00A677AE" w:rsidP="00A677AE">
            <w:pPr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top w:val="single" w:sz="4" w:space="0" w:color="auto"/>
            </w:tcBorders>
            <w:shd w:val="clear" w:color="auto" w:fill="auto"/>
          </w:tcPr>
          <w:p w:rsidR="00A677AE" w:rsidRDefault="00505926" w:rsidP="00A677AE">
            <w:pPr>
              <w:jc w:val="center"/>
            </w:pPr>
            <w:r>
              <w:t>05/07/2019</w:t>
            </w:r>
          </w:p>
        </w:tc>
        <w:tc>
          <w:tcPr>
            <w:tcW w:w="6409" w:type="dxa"/>
            <w:tcBorders>
              <w:top w:val="single" w:sz="4" w:space="0" w:color="auto"/>
            </w:tcBorders>
            <w:shd w:val="clear" w:color="auto" w:fill="auto"/>
          </w:tcPr>
          <w:p w:rsidR="00A677AE" w:rsidRDefault="00A677AE" w:rsidP="00A677AE">
            <w:r>
              <w:t>Versión original.</w:t>
            </w:r>
          </w:p>
        </w:tc>
      </w:tr>
      <w:tr w:rsidR="00A677AE" w:rsidRPr="008F1AAB">
        <w:trPr>
          <w:trHeight w:val="122"/>
        </w:trPr>
        <w:tc>
          <w:tcPr>
            <w:tcW w:w="1240" w:type="dxa"/>
            <w:shd w:val="clear" w:color="auto" w:fill="auto"/>
          </w:tcPr>
          <w:p w:rsidR="00A677AE" w:rsidRDefault="00A677AE" w:rsidP="00A677AE">
            <w:r>
              <w:t xml:space="preserve"> </w:t>
            </w:r>
          </w:p>
        </w:tc>
        <w:tc>
          <w:tcPr>
            <w:tcW w:w="1479" w:type="dxa"/>
            <w:shd w:val="clear" w:color="auto" w:fill="auto"/>
          </w:tcPr>
          <w:p w:rsidR="00A677AE" w:rsidRDefault="00A677AE" w:rsidP="00A677AE">
            <w:pPr>
              <w:jc w:val="center"/>
            </w:pPr>
          </w:p>
        </w:tc>
        <w:tc>
          <w:tcPr>
            <w:tcW w:w="6409" w:type="dxa"/>
            <w:shd w:val="clear" w:color="auto" w:fill="auto"/>
          </w:tcPr>
          <w:p w:rsidR="00A677AE" w:rsidRDefault="00A677AE" w:rsidP="00A677AE"/>
        </w:tc>
      </w:tr>
    </w:tbl>
    <w:p w:rsidR="00A677AE" w:rsidRDefault="00A677AE" w:rsidP="00A677AE"/>
    <w:p w:rsidR="00B019F9" w:rsidRDefault="00F1641F" w:rsidP="00D33347">
      <w:pPr>
        <w:pStyle w:val="Ttulo1"/>
        <w:shd w:val="clear" w:color="auto" w:fill="auto"/>
        <w:spacing w:before="0"/>
        <w:ind w:left="431" w:hanging="431"/>
        <w:rPr>
          <w:bCs/>
        </w:rPr>
      </w:pPr>
      <w:r>
        <w:rPr>
          <w:bCs/>
        </w:rPr>
        <w:br w:type="page"/>
      </w:r>
      <w:bookmarkStart w:id="3" w:name="_Toc206493834"/>
      <w:bookmarkStart w:id="4" w:name="_Toc206494292"/>
      <w:bookmarkStart w:id="5" w:name="_Toc206995934"/>
      <w:r w:rsidR="00106AB3">
        <w:rPr>
          <w:bCs/>
        </w:rPr>
        <w:lastRenderedPageBreak/>
        <w:t>descripción</w:t>
      </w:r>
      <w:bookmarkEnd w:id="3"/>
      <w:bookmarkEnd w:id="4"/>
      <w:bookmarkEnd w:id="5"/>
    </w:p>
    <w:p w:rsidR="00043B1D" w:rsidRDefault="00043B1D" w:rsidP="00090324">
      <w:r>
        <w:t>En el siguiente proyecto queremos que el sistema web GLOSBE sea usado en el campo real por varios usuarios, que sus interfaces hechas ayuden al usuario a entender mejor el sistema web, que la información de los usuarios estén guardados correctamente y que el tiempo de proceso de matricula satisfaga al usuario.</w:t>
      </w:r>
    </w:p>
    <w:p w:rsidR="00106AB3" w:rsidRDefault="00106AB3" w:rsidP="00106AB3">
      <w:pPr>
        <w:pStyle w:val="Ttulo2"/>
      </w:pPr>
      <w:bookmarkStart w:id="6" w:name="_Toc89071333"/>
      <w:bookmarkStart w:id="7" w:name="_Toc206493835"/>
      <w:bookmarkStart w:id="8" w:name="_Toc206494293"/>
      <w:bookmarkStart w:id="9" w:name="_Toc206995935"/>
      <w:r w:rsidRPr="00575068">
        <w:t>Datos generales</w:t>
      </w:r>
      <w:bookmarkEnd w:id="6"/>
      <w:bookmarkEnd w:id="7"/>
      <w:bookmarkEnd w:id="8"/>
      <w:bookmarkEnd w:id="9"/>
    </w:p>
    <w:p w:rsidR="00D33347" w:rsidRDefault="00D33347" w:rsidP="00D33347">
      <w:r>
        <w:t>Dirección</w:t>
      </w:r>
      <w:r>
        <w:tab/>
      </w:r>
      <w:r>
        <w:tab/>
        <w:t xml:space="preserve">: </w:t>
      </w:r>
      <w:r w:rsidR="00043B1D">
        <w:t>Universidad Nacional Mayor de San Marcos</w:t>
      </w:r>
    </w:p>
    <w:p w:rsidR="00D33347" w:rsidRDefault="00D33347" w:rsidP="00D33347">
      <w:r>
        <w:t xml:space="preserve">Área / Oficina </w:t>
      </w:r>
      <w:r>
        <w:tab/>
      </w:r>
      <w:r>
        <w:tab/>
        <w:t xml:space="preserve">: Área </w:t>
      </w:r>
      <w:r w:rsidR="00043B1D">
        <w:t xml:space="preserve">de programación  </w:t>
      </w:r>
    </w:p>
    <w:p w:rsidR="00D33347" w:rsidRDefault="00D33347" w:rsidP="00D33347">
      <w:r>
        <w:t>Usuario Responsable</w:t>
      </w:r>
      <w:r>
        <w:tab/>
        <w:t xml:space="preserve">: </w:t>
      </w:r>
      <w:r w:rsidR="00043B1D">
        <w:t>alumnos responsables del proyecto</w:t>
      </w:r>
    </w:p>
    <w:p w:rsidR="00D33347" w:rsidRDefault="00D33347" w:rsidP="00D33347">
      <w:r>
        <w:t>Teléfono de Contacto</w:t>
      </w:r>
      <w:r>
        <w:tab/>
        <w:t xml:space="preserve">: </w:t>
      </w:r>
      <w:r w:rsidR="00043B1D">
        <w:t>984576234</w:t>
      </w:r>
    </w:p>
    <w:p w:rsidR="00FC2C94" w:rsidRPr="00FC2C94" w:rsidRDefault="00106AB3" w:rsidP="00FC2C94">
      <w:pPr>
        <w:pStyle w:val="Ttulo2"/>
      </w:pPr>
      <w:bookmarkStart w:id="10" w:name="_Toc89071335"/>
      <w:bookmarkStart w:id="11" w:name="_Toc206493836"/>
      <w:bookmarkStart w:id="12" w:name="_Toc206494294"/>
      <w:bookmarkStart w:id="13" w:name="_Toc206995936"/>
      <w:r w:rsidRPr="00575068">
        <w:t>Prioridad</w:t>
      </w:r>
      <w:bookmarkEnd w:id="10"/>
      <w:bookmarkEnd w:id="11"/>
      <w:bookmarkEnd w:id="12"/>
      <w:bookmarkEnd w:id="13"/>
    </w:p>
    <w:p w:rsidR="00106AB3" w:rsidRPr="00142444" w:rsidRDefault="00106AB3" w:rsidP="00106AB3"/>
    <w:tbl>
      <w:tblPr>
        <w:tblW w:w="768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1"/>
        <w:gridCol w:w="2407"/>
        <w:gridCol w:w="2371"/>
      </w:tblGrid>
      <w:tr w:rsidR="00106AB3" w:rsidRPr="00142444" w:rsidTr="00043B1D">
        <w:trPr>
          <w:trHeight w:val="268"/>
          <w:jc w:val="center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</w:tcPr>
          <w:p w:rsidR="00106AB3" w:rsidRPr="00142444" w:rsidRDefault="00106AB3" w:rsidP="005827F1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  <w:lang w:val="es-ES"/>
              </w:rPr>
            </w:pPr>
            <w:r w:rsidRPr="00142444">
              <w:rPr>
                <w:rFonts w:cs="Arial"/>
                <w:b/>
                <w:bCs/>
                <w:color w:val="FFFFFF"/>
                <w:sz w:val="20"/>
                <w:lang w:val="es-PE"/>
              </w:rPr>
              <w:t>ALTA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80"/>
          </w:tcPr>
          <w:p w:rsidR="00106AB3" w:rsidRPr="00142444" w:rsidRDefault="00106AB3" w:rsidP="005827F1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  <w:lang w:val="es-ES"/>
              </w:rPr>
            </w:pPr>
            <w:r w:rsidRPr="00142444">
              <w:rPr>
                <w:rFonts w:cs="Arial"/>
                <w:b/>
                <w:bCs/>
                <w:color w:val="FFFFFF"/>
                <w:sz w:val="20"/>
                <w:lang w:val="es-PE"/>
              </w:rPr>
              <w:t>MEDIA</w:t>
            </w:r>
          </w:p>
        </w:tc>
        <w:tc>
          <w:tcPr>
            <w:tcW w:w="2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80"/>
          </w:tcPr>
          <w:p w:rsidR="00106AB3" w:rsidRPr="00142444" w:rsidRDefault="00106AB3" w:rsidP="005827F1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  <w:lang w:val="es-ES"/>
              </w:rPr>
            </w:pPr>
            <w:r w:rsidRPr="00142444">
              <w:rPr>
                <w:rFonts w:cs="Arial"/>
                <w:b/>
                <w:bCs/>
                <w:color w:val="FFFFFF"/>
                <w:sz w:val="20"/>
                <w:lang w:val="es-PE"/>
              </w:rPr>
              <w:t>BAJA</w:t>
            </w:r>
          </w:p>
        </w:tc>
      </w:tr>
      <w:tr w:rsidR="00106AB3" w:rsidRPr="00142444" w:rsidTr="00043B1D">
        <w:trPr>
          <w:trHeight w:val="343"/>
          <w:jc w:val="center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6AB3" w:rsidRPr="00142444" w:rsidRDefault="00106AB3" w:rsidP="005827F1">
            <w:pPr>
              <w:spacing w:line="240" w:lineRule="auto"/>
              <w:rPr>
                <w:rFonts w:cs="Arial"/>
                <w:szCs w:val="22"/>
                <w:lang w:val="es-ES"/>
              </w:rPr>
            </w:pPr>
            <w:r w:rsidRPr="00142444">
              <w:rPr>
                <w:rFonts w:cs="Arial"/>
                <w:bCs/>
                <w:szCs w:val="22"/>
                <w:lang w:val="es-PE"/>
              </w:rPr>
              <w:t> </w:t>
            </w:r>
            <w:r w:rsidR="00043B1D">
              <w:rPr>
                <w:rFonts w:cs="Arial"/>
                <w:bCs/>
                <w:szCs w:val="22"/>
                <w:lang w:val="es-PE"/>
              </w:rPr>
              <w:t>Que el sistema web GLOSBE sea entendido por los usuarios que lo usaran.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6AB3" w:rsidRPr="00142444" w:rsidRDefault="00106AB3" w:rsidP="005827F1">
            <w:pPr>
              <w:spacing w:line="240" w:lineRule="auto"/>
              <w:rPr>
                <w:rFonts w:cs="Arial"/>
                <w:szCs w:val="22"/>
                <w:lang w:val="es-ES"/>
              </w:rPr>
            </w:pPr>
            <w:r w:rsidRPr="00142444">
              <w:rPr>
                <w:rFonts w:cs="Arial"/>
                <w:bCs/>
                <w:szCs w:val="22"/>
                <w:lang w:val="es-PE"/>
              </w:rPr>
              <w:t> </w:t>
            </w:r>
            <w:r w:rsidR="00043B1D">
              <w:rPr>
                <w:rFonts w:cs="Arial"/>
                <w:bCs/>
                <w:szCs w:val="22"/>
                <w:lang w:val="es-PE"/>
              </w:rPr>
              <w:t>Que el sistema web GLOSBE cumpla con las expectativas de los usuarios que lo usaran.</w:t>
            </w:r>
            <w:r w:rsidR="00043B1D">
              <w:rPr>
                <w:rFonts w:cs="Arial"/>
                <w:bCs/>
                <w:szCs w:val="22"/>
                <w:lang w:val="es-PE"/>
              </w:rPr>
              <w:t xml:space="preserve">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6AB3" w:rsidRPr="00142444" w:rsidRDefault="00106AB3" w:rsidP="005827F1">
            <w:pPr>
              <w:spacing w:line="240" w:lineRule="auto"/>
              <w:rPr>
                <w:rFonts w:cs="Arial"/>
                <w:szCs w:val="22"/>
                <w:lang w:val="es-ES"/>
              </w:rPr>
            </w:pPr>
            <w:r w:rsidRPr="00142444">
              <w:rPr>
                <w:rFonts w:cs="Arial"/>
                <w:bCs/>
                <w:szCs w:val="22"/>
                <w:lang w:val="es-PE"/>
              </w:rPr>
              <w:t> </w:t>
            </w:r>
            <w:r w:rsidR="00043B1D">
              <w:rPr>
                <w:rFonts w:cs="Arial"/>
                <w:bCs/>
                <w:szCs w:val="22"/>
                <w:lang w:val="es-PE"/>
              </w:rPr>
              <w:t>Que el programa sea utilizado por una mayor cantidad de usuarios.</w:t>
            </w:r>
            <w:r w:rsidR="00043B1D">
              <w:rPr>
                <w:rFonts w:cs="Arial"/>
                <w:bCs/>
                <w:szCs w:val="22"/>
                <w:lang w:val="es-PE"/>
              </w:rPr>
              <w:t xml:space="preserve"> </w:t>
            </w:r>
          </w:p>
        </w:tc>
      </w:tr>
    </w:tbl>
    <w:p w:rsidR="00106AB3" w:rsidRDefault="00106AB3" w:rsidP="00106AB3">
      <w:pPr>
        <w:rPr>
          <w:rFonts w:cs="Arial"/>
          <w:bCs/>
          <w:lang w:val="es-PE"/>
        </w:rPr>
      </w:pPr>
    </w:p>
    <w:p w:rsidR="00DA63B3" w:rsidRDefault="00043B1D" w:rsidP="00CE1233">
      <w:pPr>
        <w:pStyle w:val="Ttulo1"/>
        <w:shd w:val="clear" w:color="auto" w:fill="auto"/>
        <w:rPr>
          <w:bCs/>
        </w:rPr>
      </w:pPr>
      <w:r>
        <w:rPr>
          <w:bCs/>
        </w:rPr>
        <w:t>OBJETIVOS INSTITUCIONALES</w:t>
      </w:r>
    </w:p>
    <w:p w:rsidR="00043B1D" w:rsidRDefault="00043B1D" w:rsidP="00043B1D">
      <w:pPr>
        <w:numPr>
          <w:ilvl w:val="0"/>
          <w:numId w:val="9"/>
        </w:numPr>
      </w:pPr>
      <w:r>
        <w:t>Que los padres de los alumnos tengan conocimiento sobre cual centro educativo matricular a su hijo.</w:t>
      </w:r>
    </w:p>
    <w:p w:rsidR="00043B1D" w:rsidRDefault="00043B1D" w:rsidP="00043B1D">
      <w:pPr>
        <w:numPr>
          <w:ilvl w:val="0"/>
          <w:numId w:val="9"/>
        </w:numPr>
      </w:pPr>
      <w:r>
        <w:t>Que tengan más conocimiento de cómo les va a sus hijos en el centro educativo.</w:t>
      </w:r>
    </w:p>
    <w:p w:rsidR="00043B1D" w:rsidRDefault="00043B1D" w:rsidP="00043B1D">
      <w:pPr>
        <w:numPr>
          <w:ilvl w:val="0"/>
          <w:numId w:val="9"/>
        </w:numPr>
      </w:pPr>
      <w:r>
        <w:t>Que ya no tengan que ir al colegio para realizar el proceso de matrícula.</w:t>
      </w:r>
    </w:p>
    <w:p w:rsidR="00043B1D" w:rsidRPr="00FC2C94" w:rsidRDefault="00043B1D" w:rsidP="00FC2C94"/>
    <w:p w:rsidR="00FC2C94" w:rsidRPr="00FC2C94" w:rsidRDefault="00FC2C94" w:rsidP="00FC2C94">
      <w:pPr>
        <w:pStyle w:val="Ttulo1"/>
        <w:shd w:val="clear" w:color="auto" w:fill="auto"/>
      </w:pPr>
      <w:bookmarkStart w:id="14" w:name="_Toc206493838"/>
      <w:bookmarkStart w:id="15" w:name="_Toc206494296"/>
      <w:bookmarkStart w:id="16" w:name="_Toc206995938"/>
      <w:r>
        <w:t xml:space="preserve">Objetivos </w:t>
      </w:r>
      <w:r w:rsidRPr="00FC2C94">
        <w:rPr>
          <w:bCs/>
        </w:rPr>
        <w:t>del</w:t>
      </w:r>
      <w:r>
        <w:t xml:space="preserve"> requerimiento</w:t>
      </w:r>
      <w:bookmarkEnd w:id="14"/>
      <w:bookmarkEnd w:id="15"/>
      <w:bookmarkEnd w:id="16"/>
    </w:p>
    <w:p w:rsidR="00043B1D" w:rsidRDefault="00043B1D" w:rsidP="00043B1D">
      <w:pPr>
        <w:numPr>
          <w:ilvl w:val="0"/>
          <w:numId w:val="8"/>
        </w:numPr>
      </w:pPr>
      <w:r>
        <w:t xml:space="preserve">Que el proceso de </w:t>
      </w:r>
      <w:r>
        <w:t>matrícula</w:t>
      </w:r>
      <w:r>
        <w:t xml:space="preserve"> en un centro educativo sea </w:t>
      </w:r>
      <w:r>
        <w:t>en menos tiempo</w:t>
      </w:r>
      <w:r>
        <w:t>.</w:t>
      </w:r>
    </w:p>
    <w:p w:rsidR="00043B1D" w:rsidRDefault="00043B1D" w:rsidP="00043B1D">
      <w:pPr>
        <w:numPr>
          <w:ilvl w:val="0"/>
          <w:numId w:val="8"/>
        </w:numPr>
      </w:pPr>
      <w:r>
        <w:t>Que la información de los usuarios este correctamente guardada.</w:t>
      </w:r>
    </w:p>
    <w:p w:rsidR="00043B1D" w:rsidRDefault="00043B1D" w:rsidP="00043B1D">
      <w:pPr>
        <w:numPr>
          <w:ilvl w:val="0"/>
          <w:numId w:val="8"/>
        </w:numPr>
      </w:pPr>
      <w:r>
        <w:t>Que la reducción de costos del proceso de matrícula disminuya.</w:t>
      </w:r>
    </w:p>
    <w:p w:rsidR="00043B1D" w:rsidRPr="00DA63B3" w:rsidRDefault="00043B1D" w:rsidP="00043B1D">
      <w:pPr>
        <w:numPr>
          <w:ilvl w:val="0"/>
          <w:numId w:val="8"/>
        </w:numPr>
      </w:pPr>
      <w:r>
        <w:t>Mejorar la calidad de servicio del sistema web empleado.</w:t>
      </w:r>
    </w:p>
    <w:p w:rsidR="00833708" w:rsidRDefault="00106AB3" w:rsidP="00CE1233">
      <w:pPr>
        <w:pStyle w:val="Ttulo1"/>
        <w:shd w:val="clear" w:color="auto" w:fill="auto"/>
        <w:rPr>
          <w:bCs/>
        </w:rPr>
      </w:pPr>
      <w:bookmarkStart w:id="17" w:name="_Toc206493839"/>
      <w:bookmarkStart w:id="18" w:name="_Toc206494297"/>
      <w:bookmarkStart w:id="19" w:name="_Toc206995939"/>
      <w:r>
        <w:rPr>
          <w:bCs/>
        </w:rPr>
        <w:t>funcionalidad</w:t>
      </w:r>
      <w:bookmarkEnd w:id="17"/>
      <w:bookmarkEnd w:id="18"/>
      <w:bookmarkEnd w:id="19"/>
    </w:p>
    <w:p w:rsidR="00106AB3" w:rsidRDefault="00043B1D" w:rsidP="00106AB3">
      <w:pPr>
        <w:jc w:val="left"/>
        <w:rPr>
          <w:rFonts w:cs="Arial"/>
          <w:sz w:val="20"/>
          <w:lang w:val="es-PE"/>
        </w:rPr>
      </w:pPr>
      <w:r>
        <w:rPr>
          <w:lang w:val="es-PE"/>
        </w:rPr>
        <w:t>Mayor cantidad de personas puedan matricular correctamente a sus hijos y no en cualquier centro educativo.</w:t>
      </w:r>
    </w:p>
    <w:p w:rsidR="001F5F0C" w:rsidRDefault="001F5F0C" w:rsidP="00FA61CF">
      <w:pPr>
        <w:pStyle w:val="Ttulo1"/>
        <w:shd w:val="clear" w:color="auto" w:fill="auto"/>
        <w:rPr>
          <w:bCs/>
        </w:rPr>
      </w:pPr>
      <w:bookmarkStart w:id="20" w:name="_Toc206493840"/>
      <w:bookmarkStart w:id="21" w:name="_Toc206494298"/>
      <w:bookmarkStart w:id="22" w:name="_Toc206995940"/>
      <w:r>
        <w:rPr>
          <w:bCs/>
        </w:rPr>
        <w:t>restricciones</w:t>
      </w:r>
      <w:bookmarkEnd w:id="20"/>
      <w:bookmarkEnd w:id="21"/>
      <w:bookmarkEnd w:id="22"/>
    </w:p>
    <w:p w:rsidR="001F5F0C" w:rsidRPr="001F5F0C" w:rsidRDefault="00043B1D" w:rsidP="001F5F0C">
      <w:r>
        <w:t>No contar con la base de datos actualmente de los colegios que están licenciados por la MINEDU.</w:t>
      </w:r>
    </w:p>
    <w:p w:rsidR="00FA61CF" w:rsidRDefault="00106AB3" w:rsidP="00FA61CF">
      <w:pPr>
        <w:pStyle w:val="Ttulo1"/>
        <w:shd w:val="clear" w:color="auto" w:fill="auto"/>
        <w:rPr>
          <w:bCs/>
        </w:rPr>
      </w:pPr>
      <w:bookmarkStart w:id="23" w:name="_Toc206493841"/>
      <w:bookmarkStart w:id="24" w:name="_Toc206494299"/>
      <w:bookmarkStart w:id="25" w:name="_Toc206995941"/>
      <w:r>
        <w:rPr>
          <w:bCs/>
        </w:rPr>
        <w:t>responsabilidades</w:t>
      </w:r>
      <w:bookmarkEnd w:id="23"/>
      <w:bookmarkEnd w:id="24"/>
      <w:bookmarkEnd w:id="25"/>
    </w:p>
    <w:p w:rsidR="00106AB3" w:rsidRDefault="00106AB3" w:rsidP="00106AB3">
      <w:pPr>
        <w:rPr>
          <w:lang w:val="es-PE"/>
        </w:rPr>
      </w:pPr>
    </w:p>
    <w:p w:rsidR="0012566A" w:rsidRDefault="0012566A" w:rsidP="00106AB3">
      <w:pPr>
        <w:rPr>
          <w:lang w:val="es-PE"/>
        </w:rPr>
      </w:pPr>
    </w:p>
    <w:p w:rsidR="00106AB3" w:rsidRPr="004B01CB" w:rsidRDefault="00043B1D" w:rsidP="00DF17F6">
      <w:pPr>
        <w:rPr>
          <w:b/>
          <w:lang w:val="es-PE"/>
        </w:rPr>
      </w:pPr>
      <w:r>
        <w:rPr>
          <w:b/>
          <w:lang w:val="es-PE"/>
        </w:rPr>
        <w:t>Usuario estudiante</w:t>
      </w:r>
    </w:p>
    <w:p w:rsidR="00DF17F6" w:rsidRDefault="00043B1D" w:rsidP="00106AB3">
      <w:pPr>
        <w:ind w:left="720"/>
        <w:rPr>
          <w:lang w:val="es-PE"/>
        </w:rPr>
      </w:pPr>
      <w:r>
        <w:rPr>
          <w:lang w:val="es-PE"/>
        </w:rPr>
        <w:t>Que la información llenada para generar el proceso de matrícula sea correcta.</w:t>
      </w:r>
    </w:p>
    <w:p w:rsidR="00106AB3" w:rsidRDefault="00106AB3" w:rsidP="00DF17F6">
      <w:pPr>
        <w:rPr>
          <w:lang w:val="es-PE"/>
        </w:rPr>
      </w:pPr>
      <w:r>
        <w:rPr>
          <w:lang w:val="es-PE"/>
        </w:rPr>
        <w:t xml:space="preserve"> </w:t>
      </w:r>
    </w:p>
    <w:p w:rsidR="00DF17F6" w:rsidRPr="004B01CB" w:rsidRDefault="00043B1D" w:rsidP="00DF17F6">
      <w:pPr>
        <w:rPr>
          <w:b/>
          <w:lang w:val="es-PE"/>
        </w:rPr>
      </w:pPr>
      <w:r>
        <w:rPr>
          <w:b/>
          <w:lang w:val="es-PE"/>
        </w:rPr>
        <w:t>Usuario director</w:t>
      </w:r>
    </w:p>
    <w:p w:rsidR="00DF17F6" w:rsidRDefault="00043B1D" w:rsidP="00043B1D">
      <w:pPr>
        <w:ind w:left="720"/>
        <w:rPr>
          <w:lang w:val="es-PE"/>
        </w:rPr>
      </w:pPr>
      <w:r>
        <w:rPr>
          <w:lang w:val="es-PE"/>
        </w:rPr>
        <w:t>Que no tenga fines personales con la información brindada del centro educativo donde labora.</w:t>
      </w:r>
    </w:p>
    <w:p w:rsidR="00DF17F6" w:rsidRDefault="00DF17F6" w:rsidP="00DF17F6">
      <w:pPr>
        <w:rPr>
          <w:lang w:val="es-PE"/>
        </w:rPr>
      </w:pPr>
    </w:p>
    <w:p w:rsidR="00106AB3" w:rsidRPr="00043B1D" w:rsidRDefault="00FC2C94" w:rsidP="00106AB3">
      <w:pPr>
        <w:pStyle w:val="Ttulo1"/>
        <w:shd w:val="clear" w:color="auto" w:fill="auto"/>
        <w:rPr>
          <w:bCs/>
        </w:rPr>
      </w:pPr>
      <w:bookmarkStart w:id="26" w:name="_Toc206493842"/>
      <w:bookmarkStart w:id="27" w:name="_Toc206494300"/>
      <w:bookmarkStart w:id="28" w:name="_Toc206995942"/>
      <w:r>
        <w:rPr>
          <w:bCs/>
        </w:rPr>
        <w:t>conformidad</w:t>
      </w:r>
      <w:bookmarkEnd w:id="26"/>
      <w:bookmarkEnd w:id="27"/>
      <w:bookmarkEnd w:id="28"/>
      <w:r w:rsidR="00DF17F6">
        <w:t xml:space="preserve"> </w:t>
      </w:r>
    </w:p>
    <w:p w:rsidR="00106AB3" w:rsidRDefault="00106AB3" w:rsidP="00106AB3"/>
    <w:p w:rsidR="00106AB3" w:rsidRDefault="00106AB3" w:rsidP="00106AB3"/>
    <w:tbl>
      <w:tblPr>
        <w:tblpPr w:leftFromText="141" w:rightFromText="141" w:vertAnchor="text" w:horzAnchor="page" w:tblpXSpec="center" w:tblpY="156"/>
        <w:tblW w:w="0" w:type="auto"/>
        <w:jc w:val="center"/>
        <w:tblLook w:val="04A0" w:firstRow="1" w:lastRow="0" w:firstColumn="1" w:lastColumn="0" w:noHBand="0" w:noVBand="1"/>
      </w:tblPr>
      <w:tblGrid>
        <w:gridCol w:w="4463"/>
        <w:gridCol w:w="4357"/>
      </w:tblGrid>
      <w:tr w:rsidR="00226534" w:rsidRPr="00226534">
        <w:trPr>
          <w:jc w:val="center"/>
        </w:trPr>
        <w:tc>
          <w:tcPr>
            <w:tcW w:w="4503" w:type="dxa"/>
          </w:tcPr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B63FF9" w:rsidP="00226534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101600</wp:posOffset>
                      </wp:positionV>
                      <wp:extent cx="2543175" cy="0"/>
                      <wp:effectExtent l="9525" t="11430" r="9525" b="7620"/>
                      <wp:wrapNone/>
                      <wp:docPr id="3" name="AutoShap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3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0E0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95" o:spid="_x0000_s1026" type="#_x0000_t32" style="position:absolute;margin-left:5.6pt;margin-top:8pt;width:20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gG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"/>
                  </w:pict>
                </mc:Fallback>
              </mc:AlternateContent>
            </w:r>
          </w:p>
          <w:p w:rsidR="00226534" w:rsidRPr="00226534" w:rsidRDefault="00226534" w:rsidP="00226534">
            <w:pPr>
              <w:jc w:val="center"/>
              <w:rPr>
                <w:b/>
              </w:rPr>
            </w:pPr>
            <w:r w:rsidRPr="00226534">
              <w:rPr>
                <w:b/>
              </w:rPr>
              <w:t xml:space="preserve">V°B° DIRECTOR DEL </w:t>
            </w:r>
            <w:r w:rsidR="00141585">
              <w:rPr>
                <w:b/>
              </w:rPr>
              <w:t>MINEDU</w:t>
            </w:r>
          </w:p>
        </w:tc>
        <w:tc>
          <w:tcPr>
            <w:tcW w:w="4394" w:type="dxa"/>
          </w:tcPr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226534" w:rsidP="00226534">
            <w:pPr>
              <w:jc w:val="center"/>
            </w:pPr>
          </w:p>
          <w:p w:rsidR="00226534" w:rsidRDefault="00B63FF9" w:rsidP="00226534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101600</wp:posOffset>
                      </wp:positionV>
                      <wp:extent cx="2533650" cy="0"/>
                      <wp:effectExtent l="9525" t="11430" r="9525" b="7620"/>
                      <wp:wrapNone/>
                      <wp:docPr id="2" name="AutoShap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33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B0CD3" id="AutoShape 296" o:spid="_x0000_s1026" type="#_x0000_t32" style="position:absolute;margin-left:2.45pt;margin-top:8pt;width:19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8y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"/>
                  </w:pict>
                </mc:Fallback>
              </mc:AlternateContent>
            </w:r>
          </w:p>
          <w:p w:rsidR="00DC5E9B" w:rsidRDefault="00226534" w:rsidP="00226534">
            <w:pPr>
              <w:jc w:val="center"/>
              <w:rPr>
                <w:b/>
              </w:rPr>
            </w:pPr>
            <w:r w:rsidRPr="00226534">
              <w:rPr>
                <w:b/>
              </w:rPr>
              <w:t>V°B°</w:t>
            </w:r>
          </w:p>
          <w:p w:rsidR="00226534" w:rsidRPr="00226534" w:rsidRDefault="00226534" w:rsidP="00226534">
            <w:pPr>
              <w:jc w:val="center"/>
              <w:rPr>
                <w:b/>
                <w:sz w:val="20"/>
              </w:rPr>
            </w:pPr>
            <w:bookmarkStart w:id="29" w:name="_GoBack"/>
            <w:bookmarkEnd w:id="29"/>
            <w:r w:rsidRPr="00226534">
              <w:rPr>
                <w:b/>
              </w:rPr>
              <w:t xml:space="preserve"> </w:t>
            </w:r>
            <w:r w:rsidR="00E53A77">
              <w:rPr>
                <w:b/>
              </w:rPr>
              <w:t>JEFE</w:t>
            </w:r>
            <w:r w:rsidR="00141585">
              <w:rPr>
                <w:b/>
              </w:rPr>
              <w:t xml:space="preserve"> DEL PROYECTO GLOSBE</w:t>
            </w:r>
          </w:p>
        </w:tc>
      </w:tr>
    </w:tbl>
    <w:p w:rsidR="00090324" w:rsidRPr="00043B1D" w:rsidRDefault="00043B1D" w:rsidP="00043B1D">
      <w:pPr>
        <w:jc w:val="center"/>
      </w:pPr>
      <w:r>
        <w:t>(</w:t>
      </w:r>
      <w:r>
        <w:t>Firma y sello</w:t>
      </w:r>
      <w:r>
        <w:t>)</w:t>
      </w:r>
      <w:r>
        <w:tab/>
      </w:r>
      <w:r>
        <w:tab/>
      </w:r>
      <w:r>
        <w:tab/>
      </w:r>
      <w:r>
        <w:tab/>
      </w:r>
      <w:r>
        <w:tab/>
        <w:t>(</w:t>
      </w:r>
      <w:r>
        <w:t>Firma y sello</w:t>
      </w:r>
      <w:r>
        <w:t>)</w:t>
      </w:r>
    </w:p>
    <w:sectPr w:rsidR="00090324" w:rsidRPr="00043B1D" w:rsidSect="002F417F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743" w:right="1467" w:bottom="1555" w:left="1620" w:header="720" w:footer="715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62" w:rsidRDefault="00A81B62">
      <w:r>
        <w:separator/>
      </w:r>
    </w:p>
  </w:endnote>
  <w:endnote w:type="continuationSeparator" w:id="0">
    <w:p w:rsidR="00A81B62" w:rsidRDefault="00A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7AE" w:rsidRDefault="00A677A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77AE" w:rsidRDefault="00A677A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5580"/>
    </w:tblGrid>
    <w:tr w:rsidR="00A677AE">
      <w:tblPrEx>
        <w:tblCellMar>
          <w:top w:w="0" w:type="dxa"/>
          <w:bottom w:w="0" w:type="dxa"/>
        </w:tblCellMar>
      </w:tblPrEx>
      <w:trPr>
        <w:cantSplit/>
      </w:trPr>
      <w:tc>
        <w:tcPr>
          <w:tcW w:w="3310" w:type="dxa"/>
        </w:tcPr>
        <w:p w:rsidR="00A677AE" w:rsidRPr="00963B87" w:rsidRDefault="00622B4D" w:rsidP="00F1641F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Fecha: </w:t>
          </w:r>
          <w:r w:rsidR="0014158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05</w:t>
          </w:r>
          <w:r w:rsidR="00463ABC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/0</w:t>
          </w:r>
          <w:r w:rsidR="0014158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7</w:t>
          </w:r>
          <w:r w:rsidR="00463ABC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/201</w:t>
          </w:r>
          <w:r w:rsidR="00141585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9</w:t>
          </w:r>
        </w:p>
      </w:tc>
      <w:tc>
        <w:tcPr>
          <w:tcW w:w="5580" w:type="dxa"/>
          <w:tcBorders>
            <w:bottom w:val="single" w:sz="4" w:space="0" w:color="auto"/>
          </w:tcBorders>
        </w:tcPr>
        <w:p w:rsidR="00A677AE" w:rsidRPr="00963B87" w:rsidRDefault="00C9000D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Versión: 1</w:t>
          </w:r>
        </w:p>
      </w:tc>
    </w:tr>
    <w:tr w:rsidR="00A677AE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310" w:type="dxa"/>
          <w:tcBorders>
            <w:right w:val="single" w:sz="4" w:space="0" w:color="auto"/>
          </w:tcBorders>
        </w:tcPr>
        <w:p w:rsidR="00A677AE" w:rsidRPr="00963B87" w:rsidRDefault="00141585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Grupo del sistema web GLOSBE</w:t>
          </w: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677AE" w:rsidRPr="00963B87" w:rsidRDefault="00A677AE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963B8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963B8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277A1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963B87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963B8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277A1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963B8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A677AE" w:rsidRPr="00395F94" w:rsidRDefault="00A677AE" w:rsidP="00395F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62" w:rsidRDefault="00A81B62">
      <w:r>
        <w:separator/>
      </w:r>
    </w:p>
  </w:footnote>
  <w:footnote w:type="continuationSeparator" w:id="0">
    <w:p w:rsidR="00A81B62" w:rsidRDefault="00A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7AE" w:rsidRDefault="00A677AE" w:rsidP="00DC0AF7">
    <w:pPr>
      <w:pStyle w:val="Encabezado"/>
      <w:tabs>
        <w:tab w:val="clear" w:pos="4252"/>
        <w:tab w:val="left" w:pos="851"/>
      </w:tabs>
      <w:jc w:val="left"/>
      <w:rPr>
        <w:rFonts w:ascii="Verdana" w:hAnsi="Verdana"/>
        <w:sz w:val="14"/>
        <w:szCs w:val="14"/>
      </w:rPr>
    </w:pPr>
  </w:p>
  <w:p w:rsidR="00A677AE" w:rsidRDefault="00A677AE" w:rsidP="0012566A">
    <w:pPr>
      <w:pStyle w:val="Encabezado"/>
      <w:tabs>
        <w:tab w:val="clear" w:pos="4252"/>
        <w:tab w:val="left" w:pos="851"/>
      </w:tabs>
      <w:jc w:val="right"/>
      <w:rPr>
        <w:rFonts w:ascii="Verdana" w:hAnsi="Verdana"/>
        <w:sz w:val="14"/>
        <w:szCs w:val="14"/>
      </w:rPr>
    </w:pPr>
  </w:p>
  <w:p w:rsidR="00A677AE" w:rsidRPr="00E67F1D" w:rsidRDefault="00A677AE" w:rsidP="0012566A">
    <w:pPr>
      <w:pStyle w:val="Encabezado"/>
      <w:tabs>
        <w:tab w:val="clear" w:pos="4252"/>
        <w:tab w:val="left" w:pos="851"/>
      </w:tabs>
      <w:jc w:val="right"/>
      <w:rPr>
        <w:u w:val="single"/>
      </w:rPr>
    </w:pPr>
    <w:r w:rsidRPr="00E67F1D">
      <w:rPr>
        <w:rFonts w:ascii="Verdana" w:hAnsi="Verdana"/>
        <w:iCs/>
        <w:color w:val="333399"/>
        <w:sz w:val="14"/>
        <w:szCs w:val="14"/>
        <w:u w:val="single"/>
        <w:lang w:val="es-MX"/>
      </w:rPr>
      <w:t>MCVS-T1-2110 Ficha de Requerimiento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328" w:rsidRDefault="00B63FF9">
    <w:pPr>
      <w:pStyle w:val="Encabezado"/>
    </w:pPr>
    <w:r>
      <w:rPr>
        <w:noProof/>
      </w:rPr>
      <w:drawing>
        <wp:inline distT="0" distB="0" distL="0" distR="0">
          <wp:extent cx="2181225" cy="438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77848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12B20BC"/>
    <w:multiLevelType w:val="hybridMultilevel"/>
    <w:tmpl w:val="F864B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B1267"/>
    <w:multiLevelType w:val="hybridMultilevel"/>
    <w:tmpl w:val="4B44D7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15664"/>
    <w:rsid w:val="00016A2B"/>
    <w:rsid w:val="000239A4"/>
    <w:rsid w:val="00043B1D"/>
    <w:rsid w:val="00046269"/>
    <w:rsid w:val="00047801"/>
    <w:rsid w:val="000564F9"/>
    <w:rsid w:val="00071E9A"/>
    <w:rsid w:val="000773E4"/>
    <w:rsid w:val="00090324"/>
    <w:rsid w:val="000A28D0"/>
    <w:rsid w:val="000B34E4"/>
    <w:rsid w:val="000B7261"/>
    <w:rsid w:val="000C1012"/>
    <w:rsid w:val="000C57A9"/>
    <w:rsid w:val="000C65DB"/>
    <w:rsid w:val="000E518B"/>
    <w:rsid w:val="000F015C"/>
    <w:rsid w:val="0010188C"/>
    <w:rsid w:val="00106AB3"/>
    <w:rsid w:val="00111A67"/>
    <w:rsid w:val="0011315E"/>
    <w:rsid w:val="0011690A"/>
    <w:rsid w:val="00117ECD"/>
    <w:rsid w:val="001206CC"/>
    <w:rsid w:val="0012384F"/>
    <w:rsid w:val="0012566A"/>
    <w:rsid w:val="001269F8"/>
    <w:rsid w:val="00126A34"/>
    <w:rsid w:val="00141585"/>
    <w:rsid w:val="00160011"/>
    <w:rsid w:val="00161401"/>
    <w:rsid w:val="0016739D"/>
    <w:rsid w:val="00192E23"/>
    <w:rsid w:val="001A6C89"/>
    <w:rsid w:val="001C1FBF"/>
    <w:rsid w:val="001D31B7"/>
    <w:rsid w:val="001E01E6"/>
    <w:rsid w:val="001E217F"/>
    <w:rsid w:val="001E5CE9"/>
    <w:rsid w:val="001F2720"/>
    <w:rsid w:val="001F5F0C"/>
    <w:rsid w:val="00207F47"/>
    <w:rsid w:val="00213506"/>
    <w:rsid w:val="002219D0"/>
    <w:rsid w:val="00223147"/>
    <w:rsid w:val="00225828"/>
    <w:rsid w:val="00226534"/>
    <w:rsid w:val="00230FEC"/>
    <w:rsid w:val="00231D79"/>
    <w:rsid w:val="00250B9C"/>
    <w:rsid w:val="00261A62"/>
    <w:rsid w:val="00265F1C"/>
    <w:rsid w:val="00267B75"/>
    <w:rsid w:val="00270E15"/>
    <w:rsid w:val="00272649"/>
    <w:rsid w:val="002731A3"/>
    <w:rsid w:val="00276C4A"/>
    <w:rsid w:val="002825C2"/>
    <w:rsid w:val="00292234"/>
    <w:rsid w:val="00296C20"/>
    <w:rsid w:val="002D43BA"/>
    <w:rsid w:val="002E0DFC"/>
    <w:rsid w:val="002F2C35"/>
    <w:rsid w:val="002F417F"/>
    <w:rsid w:val="002F6FDA"/>
    <w:rsid w:val="00300C6A"/>
    <w:rsid w:val="00311BCD"/>
    <w:rsid w:val="003277A1"/>
    <w:rsid w:val="00343850"/>
    <w:rsid w:val="0034533D"/>
    <w:rsid w:val="00374716"/>
    <w:rsid w:val="00374C6C"/>
    <w:rsid w:val="00392EB0"/>
    <w:rsid w:val="00395F94"/>
    <w:rsid w:val="003A3A43"/>
    <w:rsid w:val="003B0F4C"/>
    <w:rsid w:val="003C3F20"/>
    <w:rsid w:val="003C407D"/>
    <w:rsid w:val="003D6553"/>
    <w:rsid w:val="003E4E2E"/>
    <w:rsid w:val="003E539A"/>
    <w:rsid w:val="003F7E3B"/>
    <w:rsid w:val="00401AAB"/>
    <w:rsid w:val="00401C94"/>
    <w:rsid w:val="00443904"/>
    <w:rsid w:val="00451ACC"/>
    <w:rsid w:val="00453472"/>
    <w:rsid w:val="00455FE1"/>
    <w:rsid w:val="00457923"/>
    <w:rsid w:val="00463ABC"/>
    <w:rsid w:val="0046647F"/>
    <w:rsid w:val="0046652A"/>
    <w:rsid w:val="00467FBC"/>
    <w:rsid w:val="00476373"/>
    <w:rsid w:val="0048045D"/>
    <w:rsid w:val="00484637"/>
    <w:rsid w:val="00495EFD"/>
    <w:rsid w:val="004A1154"/>
    <w:rsid w:val="004B01CB"/>
    <w:rsid w:val="004B175A"/>
    <w:rsid w:val="004B707F"/>
    <w:rsid w:val="004C3EF2"/>
    <w:rsid w:val="004C4785"/>
    <w:rsid w:val="004D1292"/>
    <w:rsid w:val="004E61EC"/>
    <w:rsid w:val="00500D74"/>
    <w:rsid w:val="00501D6A"/>
    <w:rsid w:val="00505926"/>
    <w:rsid w:val="00505EE5"/>
    <w:rsid w:val="005074E1"/>
    <w:rsid w:val="00510528"/>
    <w:rsid w:val="00511936"/>
    <w:rsid w:val="0051528C"/>
    <w:rsid w:val="005152C3"/>
    <w:rsid w:val="00530A22"/>
    <w:rsid w:val="005329FD"/>
    <w:rsid w:val="00533CCD"/>
    <w:rsid w:val="00542D5C"/>
    <w:rsid w:val="005612E5"/>
    <w:rsid w:val="00563C92"/>
    <w:rsid w:val="0057270F"/>
    <w:rsid w:val="00575068"/>
    <w:rsid w:val="0058016D"/>
    <w:rsid w:val="005827F1"/>
    <w:rsid w:val="005A05CA"/>
    <w:rsid w:val="005B1B27"/>
    <w:rsid w:val="005D6C77"/>
    <w:rsid w:val="005E00CE"/>
    <w:rsid w:val="005E6469"/>
    <w:rsid w:val="005F4939"/>
    <w:rsid w:val="00622B4D"/>
    <w:rsid w:val="00630E55"/>
    <w:rsid w:val="006324A8"/>
    <w:rsid w:val="00635F5C"/>
    <w:rsid w:val="0065395D"/>
    <w:rsid w:val="00655AB8"/>
    <w:rsid w:val="0067146C"/>
    <w:rsid w:val="006A12CA"/>
    <w:rsid w:val="006A249C"/>
    <w:rsid w:val="006B393C"/>
    <w:rsid w:val="006B70A5"/>
    <w:rsid w:val="006D5BE0"/>
    <w:rsid w:val="006E4E33"/>
    <w:rsid w:val="006E7B54"/>
    <w:rsid w:val="007007E5"/>
    <w:rsid w:val="00713B80"/>
    <w:rsid w:val="00715611"/>
    <w:rsid w:val="00720C79"/>
    <w:rsid w:val="00724756"/>
    <w:rsid w:val="00736D17"/>
    <w:rsid w:val="00761269"/>
    <w:rsid w:val="00762169"/>
    <w:rsid w:val="0077511F"/>
    <w:rsid w:val="00775535"/>
    <w:rsid w:val="00783840"/>
    <w:rsid w:val="00785E09"/>
    <w:rsid w:val="007912C6"/>
    <w:rsid w:val="007B32A8"/>
    <w:rsid w:val="007C733F"/>
    <w:rsid w:val="007D4B41"/>
    <w:rsid w:val="007E23BA"/>
    <w:rsid w:val="007F0B00"/>
    <w:rsid w:val="007F3310"/>
    <w:rsid w:val="007F6440"/>
    <w:rsid w:val="00833708"/>
    <w:rsid w:val="00837343"/>
    <w:rsid w:val="00842E97"/>
    <w:rsid w:val="00850EE9"/>
    <w:rsid w:val="00852328"/>
    <w:rsid w:val="008622C9"/>
    <w:rsid w:val="00864DCC"/>
    <w:rsid w:val="00872064"/>
    <w:rsid w:val="008747D2"/>
    <w:rsid w:val="00885BDE"/>
    <w:rsid w:val="008A2476"/>
    <w:rsid w:val="008C4BB5"/>
    <w:rsid w:val="008C52DA"/>
    <w:rsid w:val="008E05EA"/>
    <w:rsid w:val="008E42C1"/>
    <w:rsid w:val="008E67C2"/>
    <w:rsid w:val="008F54F7"/>
    <w:rsid w:val="008F687E"/>
    <w:rsid w:val="0090056D"/>
    <w:rsid w:val="00952ACD"/>
    <w:rsid w:val="009540BD"/>
    <w:rsid w:val="00960DCC"/>
    <w:rsid w:val="00963B87"/>
    <w:rsid w:val="00966922"/>
    <w:rsid w:val="00971522"/>
    <w:rsid w:val="00974291"/>
    <w:rsid w:val="00982007"/>
    <w:rsid w:val="00987A05"/>
    <w:rsid w:val="0099676F"/>
    <w:rsid w:val="009A0B31"/>
    <w:rsid w:val="009A3EA8"/>
    <w:rsid w:val="009A4296"/>
    <w:rsid w:val="009B4812"/>
    <w:rsid w:val="009C26AC"/>
    <w:rsid w:val="009D332A"/>
    <w:rsid w:val="009F39F0"/>
    <w:rsid w:val="00A0193A"/>
    <w:rsid w:val="00A06191"/>
    <w:rsid w:val="00A07EA6"/>
    <w:rsid w:val="00A14725"/>
    <w:rsid w:val="00A20D94"/>
    <w:rsid w:val="00A24921"/>
    <w:rsid w:val="00A24AB4"/>
    <w:rsid w:val="00A26A9F"/>
    <w:rsid w:val="00A30D29"/>
    <w:rsid w:val="00A33B6E"/>
    <w:rsid w:val="00A34265"/>
    <w:rsid w:val="00A34F6D"/>
    <w:rsid w:val="00A50316"/>
    <w:rsid w:val="00A5413D"/>
    <w:rsid w:val="00A609DD"/>
    <w:rsid w:val="00A60C12"/>
    <w:rsid w:val="00A64D16"/>
    <w:rsid w:val="00A677AE"/>
    <w:rsid w:val="00A81A2B"/>
    <w:rsid w:val="00A81B62"/>
    <w:rsid w:val="00A84DBF"/>
    <w:rsid w:val="00A87551"/>
    <w:rsid w:val="00A95E63"/>
    <w:rsid w:val="00AA7B59"/>
    <w:rsid w:val="00AE0234"/>
    <w:rsid w:val="00AE0B0C"/>
    <w:rsid w:val="00AF6884"/>
    <w:rsid w:val="00B019F9"/>
    <w:rsid w:val="00B01C8E"/>
    <w:rsid w:val="00B01DAA"/>
    <w:rsid w:val="00B044E1"/>
    <w:rsid w:val="00B04B99"/>
    <w:rsid w:val="00B10B3F"/>
    <w:rsid w:val="00B12598"/>
    <w:rsid w:val="00B15282"/>
    <w:rsid w:val="00B15F4E"/>
    <w:rsid w:val="00B15FC9"/>
    <w:rsid w:val="00B16BAF"/>
    <w:rsid w:val="00B20902"/>
    <w:rsid w:val="00B25506"/>
    <w:rsid w:val="00B323FE"/>
    <w:rsid w:val="00B41E98"/>
    <w:rsid w:val="00B46D30"/>
    <w:rsid w:val="00B63FF9"/>
    <w:rsid w:val="00B83375"/>
    <w:rsid w:val="00B8492A"/>
    <w:rsid w:val="00B9031C"/>
    <w:rsid w:val="00BA262A"/>
    <w:rsid w:val="00BA3A14"/>
    <w:rsid w:val="00BB493F"/>
    <w:rsid w:val="00BB51C8"/>
    <w:rsid w:val="00BD13A0"/>
    <w:rsid w:val="00BD5BE8"/>
    <w:rsid w:val="00BD6098"/>
    <w:rsid w:val="00BD7D7A"/>
    <w:rsid w:val="00BE2AD2"/>
    <w:rsid w:val="00BF7A31"/>
    <w:rsid w:val="00C00538"/>
    <w:rsid w:val="00C054E4"/>
    <w:rsid w:val="00C236B2"/>
    <w:rsid w:val="00C3471D"/>
    <w:rsid w:val="00C41664"/>
    <w:rsid w:val="00C5306E"/>
    <w:rsid w:val="00C72D8C"/>
    <w:rsid w:val="00C809EB"/>
    <w:rsid w:val="00C9000D"/>
    <w:rsid w:val="00C95FE2"/>
    <w:rsid w:val="00C96839"/>
    <w:rsid w:val="00CA22C5"/>
    <w:rsid w:val="00CB0F4D"/>
    <w:rsid w:val="00CE1233"/>
    <w:rsid w:val="00CE4322"/>
    <w:rsid w:val="00CF2067"/>
    <w:rsid w:val="00D02571"/>
    <w:rsid w:val="00D12CC0"/>
    <w:rsid w:val="00D12DDD"/>
    <w:rsid w:val="00D225DF"/>
    <w:rsid w:val="00D256E6"/>
    <w:rsid w:val="00D33347"/>
    <w:rsid w:val="00D425B0"/>
    <w:rsid w:val="00D60410"/>
    <w:rsid w:val="00D62C02"/>
    <w:rsid w:val="00D648A9"/>
    <w:rsid w:val="00D64F4E"/>
    <w:rsid w:val="00D71DB1"/>
    <w:rsid w:val="00DA1521"/>
    <w:rsid w:val="00DA2B23"/>
    <w:rsid w:val="00DA63B3"/>
    <w:rsid w:val="00DB2740"/>
    <w:rsid w:val="00DB3833"/>
    <w:rsid w:val="00DC0AF7"/>
    <w:rsid w:val="00DC5E9B"/>
    <w:rsid w:val="00DE3032"/>
    <w:rsid w:val="00DF0E91"/>
    <w:rsid w:val="00DF17F6"/>
    <w:rsid w:val="00E043D3"/>
    <w:rsid w:val="00E051A5"/>
    <w:rsid w:val="00E16BBA"/>
    <w:rsid w:val="00E21DC6"/>
    <w:rsid w:val="00E3226F"/>
    <w:rsid w:val="00E50F5E"/>
    <w:rsid w:val="00E5219D"/>
    <w:rsid w:val="00E53A77"/>
    <w:rsid w:val="00E654CF"/>
    <w:rsid w:val="00E67F1D"/>
    <w:rsid w:val="00E7266B"/>
    <w:rsid w:val="00E729D7"/>
    <w:rsid w:val="00E75DBA"/>
    <w:rsid w:val="00E85E43"/>
    <w:rsid w:val="00E87D0B"/>
    <w:rsid w:val="00E90067"/>
    <w:rsid w:val="00E91A6A"/>
    <w:rsid w:val="00EA077B"/>
    <w:rsid w:val="00EA2B06"/>
    <w:rsid w:val="00EE276E"/>
    <w:rsid w:val="00EE48ED"/>
    <w:rsid w:val="00EF2675"/>
    <w:rsid w:val="00EF6BCA"/>
    <w:rsid w:val="00F00C84"/>
    <w:rsid w:val="00F1641F"/>
    <w:rsid w:val="00F24A2A"/>
    <w:rsid w:val="00F25AC4"/>
    <w:rsid w:val="00F27229"/>
    <w:rsid w:val="00F36F16"/>
    <w:rsid w:val="00F83DB3"/>
    <w:rsid w:val="00FA20C8"/>
    <w:rsid w:val="00FA61CF"/>
    <w:rsid w:val="00FB4C7A"/>
    <w:rsid w:val="00FB7085"/>
    <w:rsid w:val="00FC2852"/>
    <w:rsid w:val="00FC2C94"/>
    <w:rsid w:val="00FD3E24"/>
    <w:rsid w:val="00FD4FF7"/>
    <w:rsid w:val="00FF177B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0858E"/>
  <w15:chartTrackingRefBased/>
  <w15:docId w15:val="{5BDCC83A-01E0-4A1A-836D-A9863AC4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Descripcin">
    <w:name w:val="caption"/>
    <w:aliases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505926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0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MIG-TI-2020 Solicitud de Usuario</vt:lpstr>
    </vt:vector>
  </TitlesOfParts>
  <Company>M&amp;T Consulting www.mytconsulting.com</Company>
  <LinksUpToDate>false</LinksUpToDate>
  <CharactersWithSpaces>3222</CharactersWithSpaces>
  <SharedDoc>false</SharedDoc>
  <HLinks>
    <vt:vector size="60" baseType="variant"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_Toc206995942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_Toc206995941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_Toc206995940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_Toc206995939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_Toc206995938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_Toc206995937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_Toc206995936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_Toc206995935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_Toc206995934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_Toc206995933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MIG-TI-2020 Solicitud de Usuario</dc:title>
  <dc:subject/>
  <dc:creator>Eric Morán Añazco</dc:creator>
  <cp:keywords/>
  <dc:description/>
  <cp:lastModifiedBy>carmen</cp:lastModifiedBy>
  <cp:revision>2</cp:revision>
  <cp:lastPrinted>2010-10-27T15:14:00Z</cp:lastPrinted>
  <dcterms:created xsi:type="dcterms:W3CDTF">2019-07-04T04:21:00Z</dcterms:created>
  <dcterms:modified xsi:type="dcterms:W3CDTF">2019-07-04T04:21:00Z</dcterms:modified>
</cp:coreProperties>
</file>